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83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87"/>
        <w:gridCol w:w="2896"/>
      </w:tblGrid>
      <w:tr w:rsidR="00667B70" w:rsidRPr="005E2D97" w:rsidTr="00AC2CDD">
        <w:trPr>
          <w:trHeight w:val="1047"/>
          <w:jc w:val="center"/>
        </w:trPr>
        <w:tc>
          <w:tcPr>
            <w:tcW w:w="8287" w:type="dxa"/>
            <w:tcBorders>
              <w:right w:val="nil"/>
            </w:tcBorders>
          </w:tcPr>
          <w:bookmarkStart w:id="0" w:name="OLE_LINK3"/>
          <w:bookmarkStart w:id="1" w:name="OLE_LINK4"/>
          <w:p w:rsidR="00667B70" w:rsidRPr="00153D5E" w:rsidRDefault="007B03E3" w:rsidP="00AA66E2">
            <w:pPr>
              <w:pStyle w:val="Titre1"/>
              <w:rPr>
                <w:sz w:val="48"/>
                <w:szCs w:val="48"/>
              </w:rPr>
            </w:pPr>
            <w:r>
              <w:rPr>
                <w:noProof/>
                <w:sz w:val="48"/>
                <w:szCs w:val="48"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-56515</wp:posOffset>
                      </wp:positionV>
                      <wp:extent cx="5102225" cy="697865"/>
                      <wp:effectExtent l="4445" t="635" r="0" b="0"/>
                      <wp:wrapNone/>
                      <wp:docPr id="2" name="Rectangle 2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102225" cy="69786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89B00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  <a:gs pos="100000">
                                    <a:srgbClr val="E89B00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0E8081" id="Rectangle 238" o:spid="_x0000_s1026" style="position:absolute;margin-left:12.35pt;margin-top:-4.45pt;width:401.75pt;height:54.9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" stroked="f">
                      <v:fill color2="#e89b00" rotate="t" angle="90" focus="100%" type="gradient"/>
                    </v:rect>
                  </w:pict>
                </mc:Fallback>
              </mc:AlternateContent>
            </w:r>
            <w:r w:rsidR="002C0683" w:rsidRPr="00153D5E">
              <w:rPr>
                <w:noProof/>
                <w:sz w:val="48"/>
                <w:szCs w:val="48"/>
              </w:rPr>
              <w:t xml:space="preserve">Exercice </w:t>
            </w:r>
            <w:r w:rsidR="00E8717B" w:rsidRPr="00153D5E">
              <w:rPr>
                <w:noProof/>
                <w:sz w:val="48"/>
                <w:szCs w:val="48"/>
              </w:rPr>
              <w:t>–</w:t>
            </w:r>
            <w:r w:rsidR="002C0683" w:rsidRPr="00153D5E">
              <w:rPr>
                <w:noProof/>
                <w:sz w:val="48"/>
                <w:szCs w:val="48"/>
              </w:rPr>
              <w:t xml:space="preserve"> </w:t>
            </w:r>
            <w:r w:rsidR="00B44EC6" w:rsidRPr="00153D5E">
              <w:rPr>
                <w:noProof/>
                <w:sz w:val="48"/>
                <w:szCs w:val="48"/>
              </w:rPr>
              <w:t>SELECT</w:t>
            </w:r>
            <w:r w:rsidR="00153D5E" w:rsidRPr="00153D5E">
              <w:rPr>
                <w:noProof/>
                <w:sz w:val="48"/>
                <w:szCs w:val="48"/>
              </w:rPr>
              <w:t>-SOLUTIONAIRE</w:t>
            </w:r>
          </w:p>
          <w:bookmarkEnd w:id="0"/>
          <w:bookmarkEnd w:id="1"/>
          <w:p w:rsidR="009B46EA" w:rsidRPr="005E2D97" w:rsidRDefault="009B46EA" w:rsidP="009B46EA">
            <w:pPr>
              <w:ind w:left="529"/>
            </w:pPr>
          </w:p>
        </w:tc>
        <w:tc>
          <w:tcPr>
            <w:tcW w:w="2896" w:type="dxa"/>
            <w:tcBorders>
              <w:left w:val="nil"/>
            </w:tcBorders>
            <w:vAlign w:val="center"/>
          </w:tcPr>
          <w:p w:rsidR="00667B70" w:rsidRPr="005E2D97" w:rsidRDefault="007B03E3" w:rsidP="00FD5C9C">
            <w:pPr>
              <w:pStyle w:val="Information"/>
              <w:ind w:left="0"/>
              <w:jc w:val="center"/>
            </w:pPr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-48260</wp:posOffset>
                  </wp:positionV>
                  <wp:extent cx="1748155" cy="675005"/>
                  <wp:effectExtent l="19050" t="19050" r="4445" b="0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155" cy="67500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67B70" w:rsidRPr="005E2D97" w:rsidTr="00FB0064">
        <w:trPr>
          <w:trHeight w:val="299"/>
          <w:jc w:val="center"/>
        </w:trPr>
        <w:tc>
          <w:tcPr>
            <w:tcW w:w="11183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5E2D97" w:rsidRDefault="007B03E3" w:rsidP="00DD3C1B">
            <w:pPr>
              <w:pStyle w:val="Information"/>
              <w:ind w:left="0"/>
            </w:pPr>
            <w:r>
              <w:rPr>
                <w:b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page">
                        <wp:posOffset>130175</wp:posOffset>
                      </wp:positionH>
                      <wp:positionV relativeFrom="page">
                        <wp:posOffset>29210</wp:posOffset>
                      </wp:positionV>
                      <wp:extent cx="4943475" cy="297815"/>
                      <wp:effectExtent l="0" t="635" r="3175" b="0"/>
                      <wp:wrapNone/>
                      <wp:docPr id="1" name="Text Box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43475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56C88" w:rsidRPr="00B44EC6" w:rsidRDefault="00BE1696" w:rsidP="00DD3C1B">
                                  <w:pPr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420-ZDC</w:t>
                                  </w:r>
                                  <w:r w:rsidR="00156C88" w:rsidRPr="00E8717B">
                                    <w:rPr>
                                      <w:b/>
                                      <w:sz w:val="22"/>
                                    </w:rPr>
                                    <w:t xml:space="preserve">-JQ </w:t>
                                  </w:r>
                                  <w:r>
                                    <w:rPr>
                                      <w:sz w:val="22"/>
                                    </w:rPr>
                                    <w:t>B</w:t>
                                  </w:r>
                                  <w:r w:rsidR="00156C88">
                                    <w:rPr>
                                      <w:sz w:val="22"/>
                                    </w:rPr>
                                    <w:t>ase de données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5" o:spid="_x0000_s1026" type="#_x0000_t202" style="position:absolute;margin-left:10.25pt;margin-top:2.3pt;width:389.25pt;height:23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umUtwIAALs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" filled="f" stroked="f">
                      <v:textbox>
                        <w:txbxContent>
                          <w:p w:rsidR="00156C88" w:rsidRPr="00B44EC6" w:rsidRDefault="00BE1696" w:rsidP="00DD3C1B">
                            <w:pPr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420-ZDC</w:t>
                            </w:r>
                            <w:r w:rsidR="00156C88" w:rsidRPr="00E8717B">
                              <w:rPr>
                                <w:b/>
                                <w:sz w:val="22"/>
                              </w:rPr>
                              <w:t xml:space="preserve">-JQ </w:t>
                            </w:r>
                            <w:r>
                              <w:rPr>
                                <w:sz w:val="22"/>
                              </w:rPr>
                              <w:t>B</w:t>
                            </w:r>
                            <w:r w:rsidR="00156C88">
                              <w:rPr>
                                <w:sz w:val="22"/>
                              </w:rPr>
                              <w:t>ase de données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E73C32" w:rsidRPr="005E2D97" w:rsidTr="00E73C32">
        <w:trPr>
          <w:trHeight w:val="20"/>
          <w:jc w:val="center"/>
        </w:trPr>
        <w:tc>
          <w:tcPr>
            <w:tcW w:w="11183" w:type="dxa"/>
            <w:gridSpan w:val="2"/>
            <w:tcBorders>
              <w:bottom w:val="single" w:sz="4" w:space="0" w:color="C0C0C0"/>
            </w:tcBorders>
            <w:vAlign w:val="center"/>
          </w:tcPr>
          <w:p w:rsidR="00E73C32" w:rsidRPr="00E73C32" w:rsidRDefault="00E73C32" w:rsidP="00E73C32">
            <w:pPr>
              <w:pStyle w:val="Information"/>
              <w:ind w:left="0"/>
              <w:rPr>
                <w:b/>
                <w:noProof/>
                <w:lang w:eastAsia="fr-CA"/>
              </w:rPr>
            </w:pPr>
          </w:p>
        </w:tc>
      </w:tr>
      <w:tr w:rsidR="00387AC1" w:rsidRPr="005E2D97" w:rsidTr="00FB0064">
        <w:trPr>
          <w:trHeight w:val="249"/>
          <w:jc w:val="center"/>
        </w:trPr>
        <w:tc>
          <w:tcPr>
            <w:tcW w:w="11183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5E2D97" w:rsidRDefault="00AC2CDD" w:rsidP="00AC2CDD">
            <w:pPr>
              <w:pStyle w:val="Titre3"/>
              <w:spacing w:before="0" w:after="0"/>
              <w:ind w:left="136"/>
            </w:pPr>
            <w:r>
              <w:t>Contenu des tables</w:t>
            </w:r>
          </w:p>
        </w:tc>
      </w:tr>
      <w:tr w:rsidR="00DE290A" w:rsidRPr="005E2D97" w:rsidTr="00FB0064">
        <w:trPr>
          <w:trHeight w:val="3456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2C0683" w:rsidRPr="00B230B7" w:rsidRDefault="00E8717B" w:rsidP="00AC2CDD">
            <w:pPr>
              <w:spacing w:before="240"/>
              <w:ind w:left="79"/>
              <w:rPr>
                <w:b/>
                <w:sz w:val="22"/>
                <w:szCs w:val="22"/>
                <w:lang w:eastAsia="fr-FR"/>
              </w:rPr>
            </w:pPr>
            <w:proofErr w:type="spellStart"/>
            <w:proofErr w:type="gramStart"/>
            <w:r w:rsidRPr="00B230B7">
              <w:rPr>
                <w:b/>
                <w:sz w:val="22"/>
                <w:szCs w:val="22"/>
                <w:lang w:eastAsia="fr-FR"/>
              </w:rPr>
              <w:t>tblMembre</w:t>
            </w:r>
            <w:proofErr w:type="spellEnd"/>
            <w:proofErr w:type="gramEnd"/>
          </w:p>
          <w:p w:rsidR="002C0683" w:rsidRPr="00B230B7" w:rsidRDefault="002C0683" w:rsidP="00B230B7">
            <w:pPr>
              <w:rPr>
                <w:b/>
                <w:sz w:val="22"/>
                <w:szCs w:val="22"/>
                <w:lang w:eastAsia="fr-FR"/>
              </w:rPr>
            </w:pPr>
          </w:p>
          <w:tbl>
            <w:tblPr>
              <w:tblW w:w="10986" w:type="dxa"/>
              <w:tblBorders>
                <w:top w:val="single" w:sz="8" w:space="0" w:color="F79646"/>
                <w:left w:val="single" w:sz="8" w:space="0" w:color="F79646"/>
                <w:bottom w:val="single" w:sz="8" w:space="0" w:color="F79646"/>
                <w:right w:val="single" w:sz="8" w:space="0" w:color="F79646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7"/>
              <w:gridCol w:w="1134"/>
              <w:gridCol w:w="992"/>
              <w:gridCol w:w="1926"/>
              <w:gridCol w:w="1134"/>
              <w:gridCol w:w="851"/>
              <w:gridCol w:w="992"/>
              <w:gridCol w:w="1417"/>
              <w:gridCol w:w="1134"/>
              <w:gridCol w:w="709"/>
            </w:tblGrid>
            <w:tr w:rsidR="00EE3D83" w:rsidRPr="00EE3D83" w:rsidTr="00EE3D83">
              <w:tc>
                <w:tcPr>
                  <w:tcW w:w="697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n</w:t>
                  </w:r>
                  <w:r w:rsidR="00E8717B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o</w:t>
                  </w:r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E8717B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</w:t>
                  </w:r>
                  <w:r w:rsidR="002C0683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em</w:t>
                  </w:r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b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n</w:t>
                  </w:r>
                  <w:r w:rsidR="002C0683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om</w:t>
                  </w:r>
                  <w:r w:rsidR="00F82581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E8717B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</w:t>
                  </w:r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b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p</w:t>
                  </w:r>
                  <w:r w:rsidR="002C0683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r</w:t>
                  </w:r>
                  <w:r w:rsidR="00E8717B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en</w:t>
                  </w:r>
                  <w:proofErr w:type="spellEnd"/>
                  <w:r w:rsidR="00F82581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E8717B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Memb</w:t>
                  </w:r>
                  <w:proofErr w:type="spellEnd"/>
                </w:p>
              </w:tc>
              <w:tc>
                <w:tcPr>
                  <w:tcW w:w="1926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r</w:t>
                  </w:r>
                  <w:r w:rsidR="002C0683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ue</w:t>
                  </w:r>
                  <w:r w:rsidR="00F82581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E8717B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Memb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v</w:t>
                  </w:r>
                  <w:r w:rsidR="002C0683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ille</w:t>
                  </w:r>
                  <w:r w:rsidR="00F82581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Memb</w:t>
                  </w:r>
                  <w:proofErr w:type="spellEnd"/>
                </w:p>
              </w:tc>
              <w:tc>
                <w:tcPr>
                  <w:tcW w:w="851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p</w:t>
                  </w:r>
                  <w:r w:rsidR="002C0683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rov</w:t>
                  </w:r>
                  <w:proofErr w:type="spellEnd"/>
                  <w:r w:rsidR="00F82581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Memb</w:t>
                  </w:r>
                  <w:proofErr w:type="spellEnd"/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c</w:t>
                  </w:r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p</w:t>
                  </w:r>
                  <w:proofErr w:type="spellEnd"/>
                  <w:r w:rsidR="00F82581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Memb</w:t>
                  </w:r>
                  <w:proofErr w:type="spellEnd"/>
                </w:p>
              </w:tc>
              <w:tc>
                <w:tcPr>
                  <w:tcW w:w="1417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t</w:t>
                  </w:r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el</w:t>
                  </w:r>
                  <w:r w:rsidR="00F82581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Memb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d</w:t>
                  </w:r>
                  <w:r w:rsidR="002C0683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at</w:t>
                  </w:r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eAdhe</w:t>
                  </w:r>
                  <w:proofErr w:type="spellEnd"/>
                  <w:r w:rsidR="00F82581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Memb</w:t>
                  </w:r>
                  <w:proofErr w:type="spellEnd"/>
                </w:p>
              </w:tc>
              <w:tc>
                <w:tcPr>
                  <w:tcW w:w="709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shd w:val="clear" w:color="auto" w:fill="F79646" w:themeFill="accent6"/>
                  <w:tcMar>
                    <w:left w:w="57" w:type="dxa"/>
                    <w:right w:w="57" w:type="dxa"/>
                  </w:tcMar>
                  <w:vAlign w:val="center"/>
                </w:tcPr>
                <w:p w:rsidR="002C0683" w:rsidRPr="0064367B" w:rsidRDefault="00D07EE8" w:rsidP="00EE3D83">
                  <w:pPr>
                    <w:jc w:val="center"/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s</w:t>
                  </w:r>
                  <w:r w:rsidR="002C0683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alaire</w:t>
                  </w:r>
                  <w:r w:rsidR="00FB0064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br/>
                  </w:r>
                  <w:proofErr w:type="spellStart"/>
                  <w:r w:rsidR="001407C7" w:rsidRPr="0064367B">
                    <w:rPr>
                      <w:rFonts w:ascii="Arial" w:hAnsi="Arial" w:cs="Arial"/>
                      <w:b/>
                      <w:bCs/>
                      <w:color w:val="FFFFFF" w:themeColor="background1"/>
                      <w:sz w:val="18"/>
                      <w:szCs w:val="18"/>
                      <w:lang w:eastAsia="fr-CA"/>
                    </w:rPr>
                    <w:t>Memb</w:t>
                  </w:r>
                  <w:proofErr w:type="spellEnd"/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64367B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64367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64367B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64367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Savard 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64367B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64367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Alain </w:t>
                  </w:r>
                </w:p>
              </w:tc>
              <w:tc>
                <w:tcPr>
                  <w:tcW w:w="19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64367B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64367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323 </w:t>
                  </w:r>
                  <w:proofErr w:type="spellStart"/>
                  <w:r w:rsidRPr="0064367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boul</w:t>
                  </w:r>
                  <w:proofErr w:type="spellEnd"/>
                  <w:r w:rsidRPr="0064367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 St-Paul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64367B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Chicouti</w:t>
                  </w: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mi</w:t>
                  </w:r>
                </w:p>
              </w:tc>
              <w:tc>
                <w:tcPr>
                  <w:tcW w:w="85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G7X1K4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418-545-3241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D07EE8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</w:t>
                  </w:r>
                  <w:r w:rsidR="00C46B5A"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2-12-15</w:t>
                  </w:r>
                </w:p>
              </w:tc>
              <w:tc>
                <w:tcPr>
                  <w:tcW w:w="709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10 000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Simard 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proofErr w:type="spellStart"/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Eric</w:t>
                  </w:r>
                  <w:proofErr w:type="spellEnd"/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 </w:t>
                  </w:r>
                </w:p>
              </w:tc>
              <w:tc>
                <w:tcPr>
                  <w:tcW w:w="1926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43 rue </w:t>
                  </w:r>
                  <w:proofErr w:type="spellStart"/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Boily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Chicoutimi</w:t>
                  </w:r>
                </w:p>
              </w:tc>
              <w:tc>
                <w:tcPr>
                  <w:tcW w:w="851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F5F5G5</w:t>
                  </w:r>
                </w:p>
              </w:tc>
              <w:tc>
                <w:tcPr>
                  <w:tcW w:w="1417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418-543-5893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</w:t>
                  </w:r>
                  <w:r w:rsidR="00D07EE8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</w:t>
                  </w: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-10-01</w:t>
                  </w:r>
                </w:p>
              </w:tc>
              <w:tc>
                <w:tcPr>
                  <w:tcW w:w="709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Gagné 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Francis </w:t>
                  </w:r>
                </w:p>
              </w:tc>
              <w:tc>
                <w:tcPr>
                  <w:tcW w:w="19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3432 rue Lafleur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Alma</w:t>
                  </w:r>
                </w:p>
              </w:tc>
              <w:tc>
                <w:tcPr>
                  <w:tcW w:w="85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G5G5F3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418-345-2349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</w:t>
                  </w:r>
                  <w:r w:rsidR="00D07EE8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</w:t>
                  </w: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-12-11</w:t>
                  </w:r>
                </w:p>
              </w:tc>
              <w:tc>
                <w:tcPr>
                  <w:tcW w:w="709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35 000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Bombardier 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Denise </w:t>
                  </w:r>
                </w:p>
              </w:tc>
              <w:tc>
                <w:tcPr>
                  <w:tcW w:w="1926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232 St-Thomas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Alma</w:t>
                  </w:r>
                </w:p>
              </w:tc>
              <w:tc>
                <w:tcPr>
                  <w:tcW w:w="851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B5J4B5</w:t>
                  </w:r>
                </w:p>
              </w:tc>
              <w:tc>
                <w:tcPr>
                  <w:tcW w:w="1417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418-562-3487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2010</w:t>
                  </w: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-11-21</w:t>
                  </w:r>
                </w:p>
              </w:tc>
              <w:tc>
                <w:tcPr>
                  <w:tcW w:w="709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50 000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6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Morin 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Laurent </w:t>
                  </w:r>
                </w:p>
              </w:tc>
              <w:tc>
                <w:tcPr>
                  <w:tcW w:w="19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444 </w:t>
                  </w:r>
                  <w:proofErr w:type="spellStart"/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bl</w:t>
                  </w:r>
                  <w:proofErr w:type="spellEnd"/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. Harvey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Mistassini</w:t>
                  </w:r>
                </w:p>
              </w:tc>
              <w:tc>
                <w:tcPr>
                  <w:tcW w:w="85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F9F9D8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418-824-3759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2009</w:t>
                  </w: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-12-11</w:t>
                  </w:r>
                </w:p>
              </w:tc>
              <w:tc>
                <w:tcPr>
                  <w:tcW w:w="709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Simard 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Antoine </w:t>
                  </w:r>
                </w:p>
              </w:tc>
              <w:tc>
                <w:tcPr>
                  <w:tcW w:w="1926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32 St-François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Jonquière</w:t>
                  </w:r>
                </w:p>
              </w:tc>
              <w:tc>
                <w:tcPr>
                  <w:tcW w:w="851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F3F2F2</w:t>
                  </w:r>
                </w:p>
              </w:tc>
              <w:tc>
                <w:tcPr>
                  <w:tcW w:w="1417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418-542-4347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2013</w:t>
                  </w: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-10-15</w:t>
                  </w:r>
                </w:p>
              </w:tc>
              <w:tc>
                <w:tcPr>
                  <w:tcW w:w="709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40 000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9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Deschamps 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Yvan </w:t>
                  </w:r>
                </w:p>
              </w:tc>
              <w:tc>
                <w:tcPr>
                  <w:tcW w:w="19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756 st-Joseph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Roberval</w:t>
                  </w:r>
                </w:p>
              </w:tc>
              <w:tc>
                <w:tcPr>
                  <w:tcW w:w="85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H0H0H0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418-346-5556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2011</w:t>
                  </w: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-12-11</w:t>
                  </w:r>
                </w:p>
              </w:tc>
              <w:tc>
                <w:tcPr>
                  <w:tcW w:w="709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30 000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10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Tremblay 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Monique </w:t>
                  </w:r>
                </w:p>
              </w:tc>
              <w:tc>
                <w:tcPr>
                  <w:tcW w:w="1926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12345 rue Larouche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Jonquière</w:t>
                  </w:r>
                </w:p>
              </w:tc>
              <w:tc>
                <w:tcPr>
                  <w:tcW w:w="851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K8S9D7</w:t>
                  </w:r>
                </w:p>
              </w:tc>
              <w:tc>
                <w:tcPr>
                  <w:tcW w:w="1417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418-548-9589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D07EE8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</w:t>
                  </w:r>
                  <w:r w:rsidR="00C46B5A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</w:t>
                  </w:r>
                  <w:r w:rsidR="00C46B5A"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-10-07</w:t>
                  </w:r>
                </w:p>
              </w:tc>
              <w:tc>
                <w:tcPr>
                  <w:tcW w:w="709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60 000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11</w:t>
                  </w:r>
                </w:p>
              </w:tc>
              <w:tc>
                <w:tcPr>
                  <w:tcW w:w="1134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Mauve 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Guy </w:t>
                  </w:r>
                </w:p>
              </w:tc>
              <w:tc>
                <w:tcPr>
                  <w:tcW w:w="1926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1 St-Dominique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Jonquière</w:t>
                  </w:r>
                </w:p>
              </w:tc>
              <w:tc>
                <w:tcPr>
                  <w:tcW w:w="851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T5G4G4</w:t>
                  </w:r>
                </w:p>
              </w:tc>
              <w:tc>
                <w:tcPr>
                  <w:tcW w:w="1417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418-548-8795</w:t>
                  </w:r>
                </w:p>
              </w:tc>
              <w:tc>
                <w:tcPr>
                  <w:tcW w:w="1134" w:type="dxa"/>
                  <w:tcBorders>
                    <w:left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D07EE8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2015</w:t>
                  </w:r>
                  <w:r w:rsidR="00C46B5A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-0</w:t>
                  </w:r>
                  <w:r w:rsidR="00C46B5A"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2-02</w:t>
                  </w:r>
                </w:p>
              </w:tc>
              <w:tc>
                <w:tcPr>
                  <w:tcW w:w="709" w:type="dxa"/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55 000</w:t>
                  </w:r>
                </w:p>
              </w:tc>
            </w:tr>
            <w:tr w:rsidR="00C46B5A" w:rsidRPr="002C0683" w:rsidTr="00EE3D83">
              <w:trPr>
                <w:trHeight w:val="420"/>
              </w:trPr>
              <w:tc>
                <w:tcPr>
                  <w:tcW w:w="697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12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Bouchard 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 xml:space="preserve">Stéphanie </w:t>
                  </w:r>
                </w:p>
              </w:tc>
              <w:tc>
                <w:tcPr>
                  <w:tcW w:w="1926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212 St-Laurent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Alma</w:t>
                  </w:r>
                </w:p>
              </w:tc>
              <w:tc>
                <w:tcPr>
                  <w:tcW w:w="851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Québec</w:t>
                  </w:r>
                </w:p>
              </w:tc>
              <w:tc>
                <w:tcPr>
                  <w:tcW w:w="992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Y0Y0Y0</w:t>
                  </w:r>
                </w:p>
              </w:tc>
              <w:tc>
                <w:tcPr>
                  <w:tcW w:w="1417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418-548-5324</w:t>
                  </w:r>
                </w:p>
              </w:tc>
              <w:tc>
                <w:tcPr>
                  <w:tcW w:w="1134" w:type="dxa"/>
                  <w:tcBorders>
                    <w:top w:val="single" w:sz="8" w:space="0" w:color="F79646" w:themeColor="accent6"/>
                    <w:left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D07EE8" w:rsidP="00744294">
                  <w:pPr>
                    <w:rPr>
                      <w:rFonts w:ascii="Arial" w:hAnsi="Arial" w:cs="Arial"/>
                      <w:sz w:val="18"/>
                      <w:szCs w:val="18"/>
                      <w:lang w:eastAsia="fr-CA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2015-08</w:t>
                  </w:r>
                  <w:r w:rsidR="00C46B5A"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-21</w:t>
                  </w:r>
                </w:p>
              </w:tc>
              <w:tc>
                <w:tcPr>
                  <w:tcW w:w="709" w:type="dxa"/>
                  <w:tcBorders>
                    <w:top w:val="single" w:sz="8" w:space="0" w:color="F79646" w:themeColor="accent6"/>
                    <w:bottom w:val="single" w:sz="8" w:space="0" w:color="F79646" w:themeColor="accent6"/>
                    <w:right w:val="single" w:sz="8" w:space="0" w:color="F79646" w:themeColor="accent6"/>
                  </w:tcBorders>
                  <w:tcMar>
                    <w:left w:w="57" w:type="dxa"/>
                    <w:right w:w="57" w:type="dxa"/>
                  </w:tcMar>
                  <w:vAlign w:val="center"/>
                </w:tcPr>
                <w:p w:rsidR="00C46B5A" w:rsidRPr="00EE3D83" w:rsidRDefault="00C46B5A" w:rsidP="00B230B7">
                  <w:pPr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</w:pPr>
                  <w:r w:rsidRPr="00EE3D83">
                    <w:rPr>
                      <w:rFonts w:ascii="Arial" w:hAnsi="Arial" w:cs="Arial"/>
                      <w:color w:val="000000"/>
                      <w:sz w:val="18"/>
                      <w:szCs w:val="18"/>
                      <w:lang w:eastAsia="fr-CA"/>
                    </w:rPr>
                    <w:t>40 000</w:t>
                  </w:r>
                </w:p>
              </w:tc>
            </w:tr>
          </w:tbl>
          <w:p w:rsidR="00616BE2" w:rsidRPr="005E2D97" w:rsidRDefault="00B230B7" w:rsidP="00B44EC6">
            <w:pPr>
              <w:tabs>
                <w:tab w:val="left" w:pos="2206"/>
              </w:tabs>
              <w:spacing w:before="240"/>
              <w:ind w:left="79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lang w:eastAsia="fr-FR"/>
              </w:rPr>
              <w:tab/>
            </w:r>
          </w:p>
        </w:tc>
      </w:tr>
      <w:tr w:rsidR="00E73C32" w:rsidRPr="005E2D97" w:rsidTr="00156C88">
        <w:trPr>
          <w:trHeight w:val="249"/>
          <w:jc w:val="center"/>
        </w:trPr>
        <w:tc>
          <w:tcPr>
            <w:tcW w:w="11183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E73C32" w:rsidRPr="005E2D97" w:rsidRDefault="00E73C32" w:rsidP="00156C88">
            <w:pPr>
              <w:pStyle w:val="Titre3"/>
              <w:spacing w:before="0" w:after="0"/>
              <w:ind w:left="136"/>
            </w:pPr>
            <w:r>
              <w:t>Requêtes</w:t>
            </w:r>
          </w:p>
        </w:tc>
      </w:tr>
      <w:tr w:rsidR="00616BE2" w:rsidRPr="005E2D97" w:rsidTr="0064367B">
        <w:trPr>
          <w:trHeight w:val="2218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260B8" w:rsidRDefault="00153D5E" w:rsidP="0064367B">
            <w:pPr>
              <w:numPr>
                <w:ilvl w:val="0"/>
                <w:numId w:val="11"/>
              </w:numPr>
              <w:tabs>
                <w:tab w:val="clear" w:pos="720"/>
                <w:tab w:val="num" w:pos="505"/>
              </w:tabs>
              <w:ind w:left="505"/>
              <w:rPr>
                <w:sz w:val="22"/>
                <w:szCs w:val="22"/>
                <w:lang w:eastAsia="fr-FR"/>
              </w:rPr>
            </w:pPr>
            <w:r>
              <w:rPr>
                <w:sz w:val="22"/>
                <w:szCs w:val="22"/>
                <w:lang w:eastAsia="fr-FR"/>
              </w:rPr>
              <w:t>Afficher tou</w:t>
            </w:r>
            <w:r w:rsidR="00D41D88">
              <w:rPr>
                <w:sz w:val="22"/>
                <w:szCs w:val="22"/>
                <w:lang w:eastAsia="fr-FR"/>
              </w:rPr>
              <w:t>tes les informations sur tou</w:t>
            </w:r>
            <w:r>
              <w:rPr>
                <w:sz w:val="22"/>
                <w:szCs w:val="22"/>
                <w:lang w:eastAsia="fr-FR"/>
              </w:rPr>
              <w:t>s les membres</w:t>
            </w:r>
            <w:r w:rsidR="00D41D88">
              <w:rPr>
                <w:sz w:val="22"/>
                <w:szCs w:val="22"/>
                <w:lang w:eastAsia="fr-FR"/>
              </w:rPr>
              <w:t>.</w:t>
            </w:r>
          </w:p>
          <w:p w:rsidR="00153D5E" w:rsidRDefault="00153D5E" w:rsidP="00153D5E">
            <w:pPr>
              <w:ind w:left="505"/>
              <w:rPr>
                <w:sz w:val="22"/>
                <w:szCs w:val="22"/>
                <w:lang w:eastAsia="fr-FR"/>
              </w:rPr>
            </w:pPr>
          </w:p>
          <w:p w:rsidR="00153D5E" w:rsidRDefault="001B3343" w:rsidP="00153D5E">
            <w:pPr>
              <w:ind w:left="505"/>
              <w:rPr>
                <w:sz w:val="22"/>
                <w:szCs w:val="22"/>
                <w:lang w:eastAsia="fr-FR"/>
              </w:rPr>
            </w:pPr>
            <w:proofErr w:type="gramStart"/>
            <w:r>
              <w:rPr>
                <w:sz w:val="22"/>
                <w:szCs w:val="22"/>
                <w:lang w:eastAsia="fr-FR"/>
              </w:rPr>
              <w:t>SELECT  *</w:t>
            </w:r>
            <w:proofErr w:type="gramEnd"/>
            <w:r>
              <w:rPr>
                <w:sz w:val="22"/>
                <w:szCs w:val="22"/>
                <w:lang w:eastAsia="fr-FR"/>
              </w:rPr>
              <w:t xml:space="preserve"> FROM </w:t>
            </w:r>
            <w:proofErr w:type="spellStart"/>
            <w:r>
              <w:rPr>
                <w:sz w:val="22"/>
                <w:szCs w:val="22"/>
                <w:lang w:eastAsia="fr-FR"/>
              </w:rPr>
              <w:t>tblMembre</w:t>
            </w:r>
            <w:proofErr w:type="spellEnd"/>
            <w:r>
              <w:rPr>
                <w:sz w:val="22"/>
                <w:szCs w:val="22"/>
                <w:lang w:eastAsia="fr-FR"/>
              </w:rPr>
              <w:t>;</w:t>
            </w:r>
          </w:p>
          <w:p w:rsidR="00153D5E" w:rsidRPr="0029483A" w:rsidRDefault="00153D5E" w:rsidP="00AC65DC">
            <w:pPr>
              <w:ind w:left="505"/>
              <w:rPr>
                <w:sz w:val="22"/>
                <w:szCs w:val="22"/>
                <w:lang w:eastAsia="fr-FR"/>
              </w:rPr>
            </w:pPr>
          </w:p>
        </w:tc>
      </w:tr>
      <w:tr w:rsidR="00616BE2" w:rsidRPr="00862DD7" w:rsidTr="0064367B">
        <w:trPr>
          <w:trHeight w:val="1940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260B8" w:rsidRDefault="00153D5E" w:rsidP="0064367B">
            <w:pPr>
              <w:numPr>
                <w:ilvl w:val="0"/>
                <w:numId w:val="11"/>
              </w:numPr>
              <w:tabs>
                <w:tab w:val="clear" w:pos="720"/>
                <w:tab w:val="num" w:pos="505"/>
              </w:tabs>
              <w:ind w:left="505"/>
              <w:rPr>
                <w:sz w:val="22"/>
                <w:szCs w:val="22"/>
                <w:lang w:eastAsia="fr-FR"/>
              </w:rPr>
            </w:pPr>
            <w:r>
              <w:rPr>
                <w:sz w:val="22"/>
                <w:szCs w:val="22"/>
                <w:lang w:eastAsia="fr-FR"/>
              </w:rPr>
              <w:t xml:space="preserve">Afficher les prénoms </w:t>
            </w:r>
            <w:r w:rsidR="00D41D88">
              <w:rPr>
                <w:sz w:val="22"/>
                <w:szCs w:val="22"/>
                <w:lang w:eastAsia="fr-FR"/>
              </w:rPr>
              <w:t xml:space="preserve">des membres </w:t>
            </w:r>
            <w:r>
              <w:rPr>
                <w:sz w:val="22"/>
                <w:szCs w:val="22"/>
                <w:lang w:eastAsia="fr-FR"/>
              </w:rPr>
              <w:t>dont le nom de famille est Simard.</w:t>
            </w:r>
          </w:p>
          <w:p w:rsidR="00153D5E" w:rsidRPr="001B3343" w:rsidRDefault="00153D5E" w:rsidP="00153D5E">
            <w:pPr>
              <w:ind w:left="505"/>
              <w:rPr>
                <w:sz w:val="22"/>
                <w:szCs w:val="22"/>
                <w:lang w:eastAsia="fr-FR"/>
              </w:rPr>
            </w:pPr>
          </w:p>
          <w:p w:rsidR="00153D5E" w:rsidRPr="001B3343" w:rsidRDefault="001B3343" w:rsidP="00862DD7">
            <w:pPr>
              <w:ind w:left="505"/>
              <w:rPr>
                <w:sz w:val="22"/>
                <w:szCs w:val="22"/>
                <w:lang w:val="en-US" w:eastAsia="fr-FR"/>
              </w:rPr>
            </w:pPr>
            <w:r w:rsidRPr="001B3343">
              <w:rPr>
                <w:sz w:val="22"/>
                <w:szCs w:val="22"/>
                <w:lang w:val="en-US" w:eastAsia="fr-FR"/>
              </w:rPr>
              <w:t xml:space="preserve">SELECT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prenMemb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FROM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tblMembre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WHERE</w:t>
            </w:r>
            <w:r w:rsidR="00862DD7">
              <w:rPr>
                <w:sz w:val="22"/>
                <w:szCs w:val="22"/>
                <w:lang w:val="en-US" w:eastAsia="fr-FR"/>
              </w:rPr>
              <w:t xml:space="preserve"> </w:t>
            </w:r>
            <w:proofErr w:type="spellStart"/>
            <w:r w:rsidR="00862DD7">
              <w:rPr>
                <w:sz w:val="22"/>
                <w:szCs w:val="22"/>
                <w:lang w:val="en-US" w:eastAsia="fr-FR"/>
              </w:rPr>
              <w:t>nomMemb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= ‘Simard’ ;</w:t>
            </w:r>
          </w:p>
        </w:tc>
      </w:tr>
      <w:tr w:rsidR="00616BE2" w:rsidRPr="00862DD7" w:rsidTr="0064367B">
        <w:trPr>
          <w:trHeight w:val="2084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4367B" w:rsidRDefault="00153D5E" w:rsidP="0064367B">
            <w:pPr>
              <w:numPr>
                <w:ilvl w:val="0"/>
                <w:numId w:val="11"/>
              </w:numPr>
              <w:tabs>
                <w:tab w:val="clear" w:pos="720"/>
                <w:tab w:val="num" w:pos="505"/>
              </w:tabs>
              <w:ind w:left="505"/>
              <w:rPr>
                <w:sz w:val="22"/>
                <w:szCs w:val="22"/>
                <w:lang w:eastAsia="fr-FR"/>
              </w:rPr>
            </w:pPr>
            <w:r>
              <w:rPr>
                <w:sz w:val="22"/>
                <w:szCs w:val="22"/>
                <w:lang w:eastAsia="fr-FR"/>
              </w:rPr>
              <w:lastRenderedPageBreak/>
              <w:t xml:space="preserve">Afficher les noms de famille </w:t>
            </w:r>
            <w:r w:rsidR="00F706EE">
              <w:rPr>
                <w:sz w:val="22"/>
                <w:szCs w:val="22"/>
                <w:lang w:eastAsia="fr-FR"/>
              </w:rPr>
              <w:t xml:space="preserve">de tous les membres </w:t>
            </w:r>
            <w:r>
              <w:rPr>
                <w:sz w:val="22"/>
                <w:szCs w:val="22"/>
                <w:lang w:eastAsia="fr-FR"/>
              </w:rPr>
              <w:t>en ordre décroissant.</w:t>
            </w:r>
          </w:p>
          <w:p w:rsidR="004B361B" w:rsidRDefault="004B361B" w:rsidP="004B361B">
            <w:pPr>
              <w:ind w:left="505"/>
              <w:rPr>
                <w:sz w:val="22"/>
                <w:szCs w:val="22"/>
                <w:lang w:eastAsia="fr-FR"/>
              </w:rPr>
            </w:pPr>
          </w:p>
          <w:p w:rsidR="004B361B" w:rsidRDefault="004B361B" w:rsidP="004B361B">
            <w:pPr>
              <w:ind w:left="505"/>
              <w:rPr>
                <w:sz w:val="22"/>
                <w:szCs w:val="22"/>
                <w:lang w:eastAsia="fr-FR"/>
              </w:rPr>
            </w:pPr>
          </w:p>
          <w:p w:rsidR="004B361B" w:rsidRPr="001B3343" w:rsidRDefault="001B3343" w:rsidP="00AC65DC">
            <w:pPr>
              <w:ind w:left="505"/>
              <w:rPr>
                <w:sz w:val="22"/>
                <w:szCs w:val="22"/>
                <w:lang w:val="en-US" w:eastAsia="fr-FR"/>
              </w:rPr>
            </w:pPr>
            <w:r w:rsidRPr="001B3343">
              <w:rPr>
                <w:sz w:val="22"/>
                <w:szCs w:val="22"/>
                <w:lang w:val="en-US" w:eastAsia="fr-FR"/>
              </w:rPr>
              <w:t xml:space="preserve">SELECT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nomMemb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FROM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tblMembre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ORDER BY</w:t>
            </w:r>
            <w:r>
              <w:rPr>
                <w:sz w:val="22"/>
                <w:szCs w:val="22"/>
                <w:lang w:val="en-US" w:eastAsia="fr-FR"/>
              </w:rPr>
              <w:t xml:space="preserve"> DESC</w:t>
            </w:r>
            <w:r w:rsidRPr="001B3343">
              <w:rPr>
                <w:sz w:val="22"/>
                <w:szCs w:val="22"/>
                <w:lang w:val="en-US" w:eastAsia="fr-FR"/>
              </w:rPr>
              <w:t>;</w:t>
            </w:r>
          </w:p>
        </w:tc>
      </w:tr>
      <w:tr w:rsidR="00616BE2" w:rsidRPr="00862DD7" w:rsidTr="00156C88">
        <w:trPr>
          <w:trHeight w:val="2311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4367B" w:rsidRDefault="00F706EE" w:rsidP="0029483A">
            <w:pPr>
              <w:numPr>
                <w:ilvl w:val="0"/>
                <w:numId w:val="11"/>
              </w:numPr>
              <w:tabs>
                <w:tab w:val="clear" w:pos="720"/>
                <w:tab w:val="num" w:pos="505"/>
              </w:tabs>
              <w:ind w:left="505"/>
              <w:rPr>
                <w:sz w:val="22"/>
                <w:szCs w:val="22"/>
                <w:lang w:eastAsia="fr-FR"/>
              </w:rPr>
            </w:pPr>
            <w:r>
              <w:rPr>
                <w:sz w:val="22"/>
                <w:szCs w:val="22"/>
                <w:lang w:eastAsia="fr-FR"/>
              </w:rPr>
              <w:t xml:space="preserve">Afficher le nom et le prénom de tous les membres en les présentant par </w:t>
            </w:r>
            <w:r w:rsidR="004B361B">
              <w:rPr>
                <w:sz w:val="22"/>
                <w:szCs w:val="22"/>
                <w:lang w:eastAsia="fr-FR"/>
              </w:rPr>
              <w:t xml:space="preserve">ordre décroissant </w:t>
            </w:r>
            <w:r>
              <w:rPr>
                <w:sz w:val="22"/>
                <w:szCs w:val="22"/>
                <w:lang w:eastAsia="fr-FR"/>
              </w:rPr>
              <w:t>des noms et croissant des p</w:t>
            </w:r>
            <w:r w:rsidR="004B361B">
              <w:rPr>
                <w:sz w:val="22"/>
                <w:szCs w:val="22"/>
                <w:lang w:eastAsia="fr-FR"/>
              </w:rPr>
              <w:t>rénom</w:t>
            </w:r>
            <w:r>
              <w:rPr>
                <w:sz w:val="22"/>
                <w:szCs w:val="22"/>
                <w:lang w:eastAsia="fr-FR"/>
              </w:rPr>
              <w:t>s</w:t>
            </w:r>
            <w:r w:rsidR="004B361B">
              <w:rPr>
                <w:sz w:val="22"/>
                <w:szCs w:val="22"/>
                <w:lang w:eastAsia="fr-FR"/>
              </w:rPr>
              <w:t>.</w:t>
            </w:r>
          </w:p>
          <w:p w:rsidR="002C6C95" w:rsidRDefault="002C6C95" w:rsidP="002C6C95">
            <w:pPr>
              <w:ind w:left="505"/>
              <w:rPr>
                <w:sz w:val="22"/>
                <w:szCs w:val="22"/>
                <w:lang w:eastAsia="fr-FR"/>
              </w:rPr>
            </w:pPr>
          </w:p>
          <w:p w:rsidR="002C6C95" w:rsidRDefault="001B3343" w:rsidP="002C6C95">
            <w:pPr>
              <w:ind w:left="505"/>
              <w:rPr>
                <w:sz w:val="22"/>
                <w:szCs w:val="22"/>
                <w:lang w:val="en-US" w:eastAsia="fr-FR"/>
              </w:rPr>
            </w:pPr>
            <w:r w:rsidRPr="001B3343">
              <w:rPr>
                <w:sz w:val="22"/>
                <w:szCs w:val="22"/>
                <w:lang w:val="en-US" w:eastAsia="fr-FR"/>
              </w:rPr>
              <w:t xml:space="preserve">SELECT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nomMemb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FROM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tblMembre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ORDER BY</w:t>
            </w:r>
            <w:r>
              <w:rPr>
                <w:sz w:val="22"/>
                <w:szCs w:val="22"/>
                <w:lang w:val="en-US" w:eastAsia="fr-FR"/>
              </w:rPr>
              <w:t xml:space="preserve"> DESC</w:t>
            </w:r>
            <w:r w:rsidRPr="001B3343">
              <w:rPr>
                <w:sz w:val="22"/>
                <w:szCs w:val="22"/>
                <w:lang w:val="en-US" w:eastAsia="fr-FR"/>
              </w:rPr>
              <w:t>;</w:t>
            </w:r>
          </w:p>
          <w:p w:rsidR="001B3343" w:rsidRPr="001B3343" w:rsidRDefault="001B3343" w:rsidP="001B3343">
            <w:pPr>
              <w:ind w:left="505"/>
              <w:rPr>
                <w:sz w:val="22"/>
                <w:szCs w:val="22"/>
                <w:lang w:val="en-US" w:eastAsia="fr-FR"/>
              </w:rPr>
            </w:pPr>
            <w:r w:rsidRPr="001B3343">
              <w:rPr>
                <w:sz w:val="22"/>
                <w:szCs w:val="22"/>
                <w:lang w:val="en-US" w:eastAsia="fr-FR"/>
              </w:rPr>
              <w:t xml:space="preserve">SELECT </w:t>
            </w:r>
            <w:proofErr w:type="spellStart"/>
            <w:r>
              <w:rPr>
                <w:sz w:val="22"/>
                <w:szCs w:val="22"/>
                <w:lang w:val="en-US" w:eastAsia="fr-FR"/>
              </w:rPr>
              <w:t>prenMemb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FROM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tblMembre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ORDER BY;</w:t>
            </w:r>
          </w:p>
          <w:p w:rsidR="001B3343" w:rsidRPr="001B3343" w:rsidRDefault="001B3343" w:rsidP="002C6C95">
            <w:pPr>
              <w:ind w:left="505"/>
              <w:rPr>
                <w:sz w:val="22"/>
                <w:szCs w:val="22"/>
                <w:lang w:val="en-US" w:eastAsia="fr-FR"/>
              </w:rPr>
            </w:pPr>
          </w:p>
          <w:p w:rsidR="002C6C95" w:rsidRPr="001B3343" w:rsidRDefault="002C6C95" w:rsidP="00AC65DC">
            <w:pPr>
              <w:ind w:left="505"/>
              <w:rPr>
                <w:sz w:val="22"/>
                <w:szCs w:val="22"/>
                <w:lang w:val="en-US" w:eastAsia="fr-FR"/>
              </w:rPr>
            </w:pPr>
          </w:p>
        </w:tc>
      </w:tr>
      <w:tr w:rsidR="00616BE2" w:rsidRPr="00862DD7" w:rsidTr="00FD49B7">
        <w:trPr>
          <w:trHeight w:val="1667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4367B" w:rsidRDefault="00156C88" w:rsidP="0029483A">
            <w:pPr>
              <w:numPr>
                <w:ilvl w:val="0"/>
                <w:numId w:val="11"/>
              </w:numPr>
              <w:tabs>
                <w:tab w:val="clear" w:pos="720"/>
                <w:tab w:val="num" w:pos="505"/>
              </w:tabs>
              <w:ind w:left="505"/>
              <w:rPr>
                <w:sz w:val="22"/>
                <w:szCs w:val="22"/>
                <w:lang w:eastAsia="fr-FR"/>
              </w:rPr>
            </w:pPr>
            <w:r>
              <w:rPr>
                <w:sz w:val="22"/>
                <w:szCs w:val="22"/>
                <w:lang w:eastAsia="fr-FR"/>
              </w:rPr>
              <w:t xml:space="preserve">Afficher </w:t>
            </w:r>
            <w:r w:rsidR="00F706EE">
              <w:rPr>
                <w:sz w:val="22"/>
                <w:szCs w:val="22"/>
                <w:lang w:eastAsia="fr-FR"/>
              </w:rPr>
              <w:t xml:space="preserve">tous </w:t>
            </w:r>
            <w:r>
              <w:rPr>
                <w:sz w:val="22"/>
                <w:szCs w:val="22"/>
                <w:lang w:eastAsia="fr-FR"/>
              </w:rPr>
              <w:t>les noms de famille en enlevant les doublons.</w:t>
            </w:r>
          </w:p>
          <w:p w:rsidR="00156C88" w:rsidRDefault="00156C88" w:rsidP="00156C88">
            <w:pPr>
              <w:ind w:left="505"/>
              <w:rPr>
                <w:sz w:val="22"/>
                <w:szCs w:val="22"/>
                <w:lang w:eastAsia="fr-FR"/>
              </w:rPr>
            </w:pPr>
          </w:p>
          <w:p w:rsidR="00156C88" w:rsidRPr="002951B2" w:rsidRDefault="002951B2" w:rsidP="002951B2">
            <w:pPr>
              <w:ind w:left="505"/>
              <w:rPr>
                <w:sz w:val="22"/>
                <w:szCs w:val="22"/>
                <w:lang w:val="en-US" w:eastAsia="fr-FR"/>
              </w:rPr>
            </w:pPr>
            <w:r w:rsidRPr="001B3343">
              <w:rPr>
                <w:sz w:val="22"/>
                <w:szCs w:val="22"/>
                <w:lang w:val="en-US" w:eastAsia="fr-FR"/>
              </w:rPr>
              <w:t xml:space="preserve">SELECT </w:t>
            </w:r>
            <w:r w:rsidRPr="002951B2">
              <w:rPr>
                <w:color w:val="C00000"/>
                <w:sz w:val="22"/>
                <w:szCs w:val="22"/>
                <w:lang w:val="en-US" w:eastAsia="fr-FR"/>
              </w:rPr>
              <w:t xml:space="preserve">DISTINCT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nomMemb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FROM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tblMembre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>;</w:t>
            </w:r>
          </w:p>
        </w:tc>
      </w:tr>
      <w:tr w:rsidR="00616BE2" w:rsidRPr="00862DD7" w:rsidTr="00156C88">
        <w:trPr>
          <w:trHeight w:val="1858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4367B" w:rsidRDefault="00862BB3" w:rsidP="00156C88">
            <w:pPr>
              <w:numPr>
                <w:ilvl w:val="0"/>
                <w:numId w:val="11"/>
              </w:numPr>
              <w:tabs>
                <w:tab w:val="clear" w:pos="720"/>
                <w:tab w:val="num" w:pos="505"/>
              </w:tabs>
              <w:ind w:left="505"/>
              <w:rPr>
                <w:sz w:val="22"/>
                <w:szCs w:val="22"/>
                <w:lang w:eastAsia="fr-FR"/>
              </w:rPr>
            </w:pPr>
            <w:r w:rsidRPr="002E5779">
              <w:rPr>
                <w:sz w:val="22"/>
                <w:szCs w:val="22"/>
                <w:lang w:eastAsia="fr-FR"/>
              </w:rPr>
              <w:t>Afficher le nom</w:t>
            </w:r>
            <w:r w:rsidR="00156C88">
              <w:rPr>
                <w:sz w:val="22"/>
                <w:szCs w:val="22"/>
                <w:lang w:eastAsia="fr-FR"/>
              </w:rPr>
              <w:t xml:space="preserve"> </w:t>
            </w:r>
            <w:r w:rsidR="00F706EE">
              <w:rPr>
                <w:sz w:val="22"/>
                <w:szCs w:val="22"/>
                <w:lang w:eastAsia="fr-FR"/>
              </w:rPr>
              <w:t>et le prénom des membres dont le nom commence</w:t>
            </w:r>
            <w:r w:rsidR="00156C88">
              <w:rPr>
                <w:sz w:val="22"/>
                <w:szCs w:val="22"/>
                <w:lang w:eastAsia="fr-FR"/>
              </w:rPr>
              <w:t xml:space="preserve"> par la lettre S et le prénom par la lettre A.</w:t>
            </w:r>
          </w:p>
          <w:p w:rsidR="00156C88" w:rsidRDefault="00156C88" w:rsidP="00156C88">
            <w:pPr>
              <w:ind w:left="505"/>
              <w:rPr>
                <w:sz w:val="22"/>
                <w:szCs w:val="22"/>
                <w:lang w:eastAsia="fr-FR"/>
              </w:rPr>
            </w:pPr>
          </w:p>
          <w:p w:rsidR="00733EFB" w:rsidRPr="00733EFB" w:rsidRDefault="00733EFB" w:rsidP="007F06E8">
            <w:pPr>
              <w:ind w:left="505"/>
              <w:rPr>
                <w:sz w:val="22"/>
                <w:szCs w:val="22"/>
                <w:lang w:val="en-US" w:eastAsia="fr-FR"/>
              </w:rPr>
            </w:pPr>
            <w:r>
              <w:rPr>
                <w:sz w:val="22"/>
                <w:szCs w:val="22"/>
                <w:lang w:val="en-US" w:eastAsia="fr-FR"/>
              </w:rPr>
              <w:t xml:space="preserve">SELECT </w:t>
            </w:r>
            <w:proofErr w:type="spellStart"/>
            <w:r>
              <w:rPr>
                <w:sz w:val="22"/>
                <w:szCs w:val="22"/>
                <w:lang w:val="en-US" w:eastAsia="fr-FR"/>
              </w:rPr>
              <w:t>nom</w:t>
            </w:r>
            <w:r w:rsidRPr="001B3343">
              <w:rPr>
                <w:sz w:val="22"/>
                <w:szCs w:val="22"/>
                <w:lang w:val="en-US" w:eastAsia="fr-FR"/>
              </w:rPr>
              <w:t>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FROM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tblMembre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WHERE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prenMemb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sz w:val="22"/>
                <w:szCs w:val="22"/>
                <w:lang w:val="en-US" w:eastAsia="fr-FR"/>
              </w:rPr>
              <w:t>LIKE</w:t>
            </w:r>
            <w:r w:rsidRPr="001B3343">
              <w:rPr>
                <w:sz w:val="22"/>
                <w:szCs w:val="22"/>
                <w:lang w:val="en-US" w:eastAsia="fr-FR"/>
              </w:rPr>
              <w:t xml:space="preserve"> ‘S</w:t>
            </w:r>
            <w:r w:rsidR="00557EE4">
              <w:rPr>
                <w:sz w:val="22"/>
                <w:szCs w:val="22"/>
                <w:lang w:val="en-US" w:eastAsia="fr-FR"/>
              </w:rPr>
              <w:t>%</w:t>
            </w:r>
            <w:r w:rsidRPr="001B3343">
              <w:rPr>
                <w:sz w:val="22"/>
                <w:szCs w:val="22"/>
                <w:lang w:val="en-US" w:eastAsia="fr-FR"/>
              </w:rPr>
              <w:t xml:space="preserve">’ </w:t>
            </w:r>
            <w:r w:rsidR="007F06E8">
              <w:rPr>
                <w:sz w:val="22"/>
                <w:szCs w:val="22"/>
                <w:lang w:val="en-US" w:eastAsia="fr-FR"/>
              </w:rPr>
              <w:t xml:space="preserve"> AND </w:t>
            </w:r>
            <w:proofErr w:type="spellStart"/>
            <w:r w:rsidR="007F06E8" w:rsidRPr="001B3343">
              <w:rPr>
                <w:sz w:val="22"/>
                <w:szCs w:val="22"/>
                <w:lang w:val="en-US" w:eastAsia="fr-FR"/>
              </w:rPr>
              <w:t>prenMemb</w:t>
            </w:r>
            <w:proofErr w:type="spellEnd"/>
            <w:r w:rsidR="007F06E8" w:rsidRPr="001B3343">
              <w:rPr>
                <w:sz w:val="22"/>
                <w:szCs w:val="22"/>
                <w:lang w:val="en-US" w:eastAsia="fr-FR"/>
              </w:rPr>
              <w:t xml:space="preserve"> </w:t>
            </w:r>
            <w:r w:rsidR="007F06E8">
              <w:rPr>
                <w:sz w:val="22"/>
                <w:szCs w:val="22"/>
                <w:lang w:val="en-US" w:eastAsia="fr-FR"/>
              </w:rPr>
              <w:t>LIKE</w:t>
            </w:r>
            <w:r w:rsidR="007F06E8" w:rsidRPr="001B3343">
              <w:rPr>
                <w:sz w:val="22"/>
                <w:szCs w:val="22"/>
                <w:lang w:val="en-US" w:eastAsia="fr-FR"/>
              </w:rPr>
              <w:t xml:space="preserve"> ‘</w:t>
            </w:r>
            <w:r w:rsidR="007F06E8">
              <w:rPr>
                <w:sz w:val="22"/>
                <w:szCs w:val="22"/>
                <w:lang w:val="en-US" w:eastAsia="fr-FR"/>
              </w:rPr>
              <w:t>A%’</w:t>
            </w:r>
            <w:r w:rsidRPr="001B3343">
              <w:rPr>
                <w:sz w:val="22"/>
                <w:szCs w:val="22"/>
                <w:lang w:val="en-US" w:eastAsia="fr-FR"/>
              </w:rPr>
              <w:t>;</w:t>
            </w:r>
            <w:bookmarkStart w:id="2" w:name="_GoBack"/>
            <w:bookmarkEnd w:id="2"/>
          </w:p>
        </w:tc>
      </w:tr>
      <w:tr w:rsidR="00862BB3" w:rsidRPr="00862DD7" w:rsidTr="00FD49B7">
        <w:trPr>
          <w:trHeight w:val="2086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156C88" w:rsidRPr="002A063B" w:rsidRDefault="005D1A04" w:rsidP="000162AA">
            <w:pPr>
              <w:numPr>
                <w:ilvl w:val="0"/>
                <w:numId w:val="11"/>
              </w:numPr>
              <w:tabs>
                <w:tab w:val="clear" w:pos="720"/>
                <w:tab w:val="num" w:pos="505"/>
              </w:tabs>
              <w:ind w:left="505"/>
              <w:rPr>
                <w:sz w:val="22"/>
                <w:szCs w:val="22"/>
                <w:lang w:eastAsia="fr-FR"/>
              </w:rPr>
            </w:pPr>
            <w:r w:rsidRPr="002A063B">
              <w:rPr>
                <w:sz w:val="22"/>
                <w:szCs w:val="22"/>
                <w:lang w:eastAsia="fr-FR"/>
              </w:rPr>
              <w:t>Afficher les</w:t>
            </w:r>
            <w:r w:rsidR="00156C88" w:rsidRPr="002A063B">
              <w:rPr>
                <w:sz w:val="22"/>
                <w:szCs w:val="22"/>
                <w:lang w:eastAsia="fr-FR"/>
              </w:rPr>
              <w:t xml:space="preserve"> </w:t>
            </w:r>
            <w:r w:rsidR="00F706EE" w:rsidRPr="002A063B">
              <w:rPr>
                <w:sz w:val="22"/>
                <w:szCs w:val="22"/>
                <w:lang w:eastAsia="fr-FR"/>
              </w:rPr>
              <w:t>membres</w:t>
            </w:r>
            <w:r w:rsidR="00156C88" w:rsidRPr="002A063B">
              <w:rPr>
                <w:sz w:val="22"/>
                <w:szCs w:val="22"/>
                <w:lang w:eastAsia="fr-FR"/>
              </w:rPr>
              <w:t xml:space="preserve"> demeur</w:t>
            </w:r>
            <w:r w:rsidRPr="002A063B">
              <w:rPr>
                <w:sz w:val="22"/>
                <w:szCs w:val="22"/>
                <w:lang w:eastAsia="fr-FR"/>
              </w:rPr>
              <w:t>a</w:t>
            </w:r>
            <w:r w:rsidR="00F706EE" w:rsidRPr="002A063B">
              <w:rPr>
                <w:sz w:val="22"/>
                <w:szCs w:val="22"/>
                <w:lang w:eastAsia="fr-FR"/>
              </w:rPr>
              <w:t>nt</w:t>
            </w:r>
            <w:r w:rsidR="002A063B">
              <w:rPr>
                <w:sz w:val="22"/>
                <w:szCs w:val="22"/>
                <w:lang w:eastAsia="fr-FR"/>
              </w:rPr>
              <w:t xml:space="preserve"> à Alma.</w:t>
            </w:r>
          </w:p>
          <w:p w:rsidR="002A063B" w:rsidRDefault="002A063B" w:rsidP="00156C88">
            <w:pPr>
              <w:ind w:left="505"/>
              <w:rPr>
                <w:sz w:val="22"/>
                <w:szCs w:val="22"/>
                <w:lang w:eastAsia="fr-FR"/>
              </w:rPr>
            </w:pPr>
          </w:p>
          <w:p w:rsidR="00347464" w:rsidRDefault="00347464" w:rsidP="00347464">
            <w:pPr>
              <w:ind w:left="505"/>
              <w:rPr>
                <w:sz w:val="22"/>
                <w:szCs w:val="22"/>
                <w:lang w:val="en-US" w:eastAsia="fr-FR"/>
              </w:rPr>
            </w:pPr>
            <w:r w:rsidRPr="00347464">
              <w:rPr>
                <w:sz w:val="22"/>
                <w:szCs w:val="22"/>
                <w:lang w:val="en-US" w:eastAsia="fr-FR"/>
              </w:rPr>
              <w:t>SELECT * FROM</w:t>
            </w:r>
            <w:r w:rsidRPr="001B3343">
              <w:rPr>
                <w:sz w:val="22"/>
                <w:szCs w:val="22"/>
                <w:lang w:val="en-US" w:eastAsia="fr-FR"/>
              </w:rPr>
              <w:t xml:space="preserve">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tblMembre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WHERE </w:t>
            </w:r>
            <w:proofErr w:type="spellStart"/>
            <w:r>
              <w:rPr>
                <w:sz w:val="22"/>
                <w:szCs w:val="22"/>
                <w:lang w:val="en-US" w:eastAsia="fr-FR"/>
              </w:rPr>
              <w:t>villeMemb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sz w:val="22"/>
                <w:szCs w:val="22"/>
                <w:lang w:val="en-US" w:eastAsia="fr-FR"/>
              </w:rPr>
              <w:t>= ‘Alma’</w:t>
            </w:r>
            <w:r w:rsidRPr="001B3343">
              <w:rPr>
                <w:sz w:val="22"/>
                <w:szCs w:val="22"/>
                <w:lang w:val="en-US" w:eastAsia="fr-FR"/>
              </w:rPr>
              <w:t xml:space="preserve"> ;</w:t>
            </w:r>
          </w:p>
          <w:p w:rsidR="00156C88" w:rsidRPr="00347464" w:rsidRDefault="00156C88" w:rsidP="00AC65DC">
            <w:pPr>
              <w:ind w:left="505"/>
              <w:rPr>
                <w:sz w:val="22"/>
                <w:szCs w:val="22"/>
                <w:lang w:val="en-US" w:eastAsia="fr-FR"/>
              </w:rPr>
            </w:pPr>
          </w:p>
        </w:tc>
      </w:tr>
      <w:tr w:rsidR="00616BE2" w:rsidRPr="00862DD7" w:rsidTr="00FD49B7">
        <w:trPr>
          <w:trHeight w:val="2322"/>
          <w:jc w:val="center"/>
        </w:trPr>
        <w:tc>
          <w:tcPr>
            <w:tcW w:w="11183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64367B" w:rsidRDefault="00156C88" w:rsidP="00156C88">
            <w:pPr>
              <w:numPr>
                <w:ilvl w:val="0"/>
                <w:numId w:val="11"/>
              </w:numPr>
              <w:tabs>
                <w:tab w:val="clear" w:pos="720"/>
                <w:tab w:val="num" w:pos="505"/>
              </w:tabs>
              <w:ind w:left="505"/>
              <w:rPr>
                <w:sz w:val="22"/>
                <w:szCs w:val="22"/>
                <w:lang w:eastAsia="fr-FR"/>
              </w:rPr>
            </w:pPr>
            <w:r>
              <w:rPr>
                <w:sz w:val="22"/>
                <w:szCs w:val="22"/>
                <w:lang w:eastAsia="fr-FR"/>
              </w:rPr>
              <w:t xml:space="preserve">Afficher </w:t>
            </w:r>
            <w:r w:rsidR="00F706EE">
              <w:rPr>
                <w:sz w:val="22"/>
                <w:szCs w:val="22"/>
                <w:lang w:eastAsia="fr-FR"/>
              </w:rPr>
              <w:t xml:space="preserve">toutes les informations sur </w:t>
            </w:r>
            <w:r>
              <w:rPr>
                <w:sz w:val="22"/>
                <w:szCs w:val="22"/>
                <w:lang w:eastAsia="fr-FR"/>
              </w:rPr>
              <w:t xml:space="preserve">les membres qui se sont inscrits </w:t>
            </w:r>
            <w:r w:rsidR="002A063B">
              <w:rPr>
                <w:sz w:val="22"/>
                <w:szCs w:val="22"/>
                <w:lang w:eastAsia="fr-FR"/>
              </w:rPr>
              <w:t>en 2014.</w:t>
            </w:r>
          </w:p>
          <w:p w:rsidR="00156C88" w:rsidRPr="00C46B5A" w:rsidRDefault="00156C88" w:rsidP="00156C88">
            <w:pPr>
              <w:rPr>
                <w:rFonts w:ascii="Arial" w:hAnsi="Arial"/>
                <w:sz w:val="24"/>
              </w:rPr>
            </w:pPr>
          </w:p>
          <w:p w:rsidR="00156C88" w:rsidRPr="002B4A55" w:rsidRDefault="002B4A55" w:rsidP="002B4A55">
            <w:pPr>
              <w:ind w:left="505"/>
              <w:rPr>
                <w:sz w:val="22"/>
                <w:szCs w:val="22"/>
                <w:lang w:val="en-US" w:eastAsia="fr-FR"/>
              </w:rPr>
            </w:pPr>
            <w:r w:rsidRPr="001B3343">
              <w:rPr>
                <w:sz w:val="22"/>
                <w:szCs w:val="22"/>
                <w:lang w:val="en-US" w:eastAsia="fr-FR"/>
              </w:rPr>
              <w:t xml:space="preserve">SELECT </w:t>
            </w:r>
            <w:r>
              <w:rPr>
                <w:sz w:val="22"/>
                <w:szCs w:val="22"/>
                <w:lang w:val="en-US" w:eastAsia="fr-FR"/>
              </w:rPr>
              <w:t>*</w:t>
            </w:r>
            <w:r w:rsidRPr="001B3343">
              <w:rPr>
                <w:sz w:val="22"/>
                <w:szCs w:val="22"/>
                <w:lang w:val="en-US" w:eastAsia="fr-FR"/>
              </w:rPr>
              <w:t xml:space="preserve"> FROM </w:t>
            </w:r>
            <w:proofErr w:type="spellStart"/>
            <w:r w:rsidRPr="001B3343">
              <w:rPr>
                <w:sz w:val="22"/>
                <w:szCs w:val="22"/>
                <w:lang w:val="en-US" w:eastAsia="fr-FR"/>
              </w:rPr>
              <w:t>tblMembre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WHERE </w:t>
            </w:r>
            <w:proofErr w:type="spellStart"/>
            <w:r>
              <w:rPr>
                <w:sz w:val="22"/>
                <w:szCs w:val="22"/>
                <w:lang w:val="en-US" w:eastAsia="fr-FR"/>
              </w:rPr>
              <w:t>dateAdheMemb</w:t>
            </w:r>
            <w:proofErr w:type="spellEnd"/>
            <w:r w:rsidRPr="001B3343">
              <w:rPr>
                <w:sz w:val="22"/>
                <w:szCs w:val="22"/>
                <w:lang w:val="en-US" w:eastAsia="fr-FR"/>
              </w:rPr>
              <w:t xml:space="preserve"> </w:t>
            </w:r>
            <w:r>
              <w:rPr>
                <w:sz w:val="22"/>
                <w:szCs w:val="22"/>
                <w:lang w:val="en-US" w:eastAsia="fr-FR"/>
              </w:rPr>
              <w:t>LIKE</w:t>
            </w:r>
            <w:r w:rsidRPr="001B3343">
              <w:rPr>
                <w:sz w:val="22"/>
                <w:szCs w:val="22"/>
                <w:lang w:val="en-US" w:eastAsia="fr-FR"/>
              </w:rPr>
              <w:t xml:space="preserve"> ‘</w:t>
            </w:r>
            <w:r>
              <w:rPr>
                <w:sz w:val="22"/>
                <w:szCs w:val="22"/>
                <w:lang w:val="en-US" w:eastAsia="fr-FR"/>
              </w:rPr>
              <w:t>2014%’</w:t>
            </w:r>
            <w:r w:rsidRPr="001B3343">
              <w:rPr>
                <w:sz w:val="22"/>
                <w:szCs w:val="22"/>
                <w:lang w:val="en-US" w:eastAsia="fr-FR"/>
              </w:rPr>
              <w:t xml:space="preserve"> ;</w:t>
            </w:r>
          </w:p>
        </w:tc>
      </w:tr>
    </w:tbl>
    <w:p w:rsidR="00AB6532" w:rsidRPr="002B4A55" w:rsidRDefault="00AB6532" w:rsidP="00651028">
      <w:pPr>
        <w:rPr>
          <w:lang w:val="en-US"/>
        </w:rPr>
      </w:pPr>
    </w:p>
    <w:sectPr w:rsidR="00AB6532" w:rsidRPr="002B4A55" w:rsidSect="00F82581">
      <w:headerReference w:type="even" r:id="rId12"/>
      <w:headerReference w:type="default" r:id="rId13"/>
      <w:headerReference w:type="first" r:id="rId14"/>
      <w:pgSz w:w="12240" w:h="15840" w:code="1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373" w:rsidRDefault="00486373">
      <w:r>
        <w:separator/>
      </w:r>
    </w:p>
  </w:endnote>
  <w:endnote w:type="continuationSeparator" w:id="0">
    <w:p w:rsidR="00486373" w:rsidRDefault="0048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373" w:rsidRDefault="00486373">
      <w:r>
        <w:separator/>
      </w:r>
    </w:p>
  </w:footnote>
  <w:footnote w:type="continuationSeparator" w:id="0">
    <w:p w:rsidR="00486373" w:rsidRDefault="004863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C88" w:rsidRDefault="00156C88">
    <w:pPr>
      <w:pStyle w:val="En-tte"/>
    </w:pPr>
    <w:r>
      <w:t>[Tapez un texte]</w:t>
    </w:r>
  </w:p>
  <w:p w:rsidR="00156C88" w:rsidRDefault="00156C88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C88" w:rsidRDefault="00156C88">
    <w:pPr>
      <w:pStyle w:val="En-tte"/>
    </w:pPr>
    <w:r>
      <w:t>[Tapez un texte]</w:t>
    </w:r>
  </w:p>
  <w:p w:rsidR="00156C88" w:rsidRDefault="00156C88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C88" w:rsidRDefault="00156C88" w:rsidP="00462A64">
    <w:pPr>
      <w:tabs>
        <w:tab w:val="left" w:pos="87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D6D82"/>
    <w:multiLevelType w:val="hybridMultilevel"/>
    <w:tmpl w:val="C61216C0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5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073F6"/>
    <w:multiLevelType w:val="hybridMultilevel"/>
    <w:tmpl w:val="F24AC860"/>
    <w:lvl w:ilvl="0" w:tplc="F6C81A0E">
      <w:start w:val="1"/>
      <w:numFmt w:val="bullet"/>
      <w:lvlText w:val=""/>
      <w:lvlJc w:val="left"/>
      <w:pPr>
        <w:ind w:left="180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9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4C68"/>
    <w:rsid w:val="00011E6A"/>
    <w:rsid w:val="00013E96"/>
    <w:rsid w:val="0002128A"/>
    <w:rsid w:val="00022755"/>
    <w:rsid w:val="000260B8"/>
    <w:rsid w:val="0004461E"/>
    <w:rsid w:val="000567EA"/>
    <w:rsid w:val="00056B0B"/>
    <w:rsid w:val="00060B5E"/>
    <w:rsid w:val="00060B7B"/>
    <w:rsid w:val="00062D54"/>
    <w:rsid w:val="00065EFF"/>
    <w:rsid w:val="0009015C"/>
    <w:rsid w:val="000911DC"/>
    <w:rsid w:val="0009537F"/>
    <w:rsid w:val="000961EB"/>
    <w:rsid w:val="00096D4D"/>
    <w:rsid w:val="00096DEF"/>
    <w:rsid w:val="000A3F8E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0F2DB9"/>
    <w:rsid w:val="00104420"/>
    <w:rsid w:val="00116F0B"/>
    <w:rsid w:val="00120308"/>
    <w:rsid w:val="00120653"/>
    <w:rsid w:val="00121BEA"/>
    <w:rsid w:val="00121CE5"/>
    <w:rsid w:val="00123E6E"/>
    <w:rsid w:val="001407C7"/>
    <w:rsid w:val="001410DF"/>
    <w:rsid w:val="00141666"/>
    <w:rsid w:val="001420ED"/>
    <w:rsid w:val="00153D5E"/>
    <w:rsid w:val="00156967"/>
    <w:rsid w:val="00156C88"/>
    <w:rsid w:val="001650FE"/>
    <w:rsid w:val="00171E84"/>
    <w:rsid w:val="001731D5"/>
    <w:rsid w:val="0018132F"/>
    <w:rsid w:val="00190A13"/>
    <w:rsid w:val="001932B1"/>
    <w:rsid w:val="00194CDD"/>
    <w:rsid w:val="00195385"/>
    <w:rsid w:val="001A07A2"/>
    <w:rsid w:val="001A4820"/>
    <w:rsid w:val="001A6FB8"/>
    <w:rsid w:val="001A7AD9"/>
    <w:rsid w:val="001B3343"/>
    <w:rsid w:val="001B49CA"/>
    <w:rsid w:val="001B5471"/>
    <w:rsid w:val="001B7885"/>
    <w:rsid w:val="001B7F6E"/>
    <w:rsid w:val="001C405A"/>
    <w:rsid w:val="001C7C27"/>
    <w:rsid w:val="001D5116"/>
    <w:rsid w:val="001E4DD0"/>
    <w:rsid w:val="001E7A17"/>
    <w:rsid w:val="001F3010"/>
    <w:rsid w:val="001F34C0"/>
    <w:rsid w:val="001F48C3"/>
    <w:rsid w:val="00203DC1"/>
    <w:rsid w:val="00207DB8"/>
    <w:rsid w:val="002271BE"/>
    <w:rsid w:val="00234EAD"/>
    <w:rsid w:val="002454E2"/>
    <w:rsid w:val="002509B2"/>
    <w:rsid w:val="0026178F"/>
    <w:rsid w:val="00264C0D"/>
    <w:rsid w:val="0028098C"/>
    <w:rsid w:val="0029483A"/>
    <w:rsid w:val="002951B2"/>
    <w:rsid w:val="002A05B8"/>
    <w:rsid w:val="002A063B"/>
    <w:rsid w:val="002A73E2"/>
    <w:rsid w:val="002B2BAD"/>
    <w:rsid w:val="002B4A55"/>
    <w:rsid w:val="002B697C"/>
    <w:rsid w:val="002C0683"/>
    <w:rsid w:val="002C4BC6"/>
    <w:rsid w:val="002C6C95"/>
    <w:rsid w:val="002D1B7D"/>
    <w:rsid w:val="002D6807"/>
    <w:rsid w:val="002E0DD3"/>
    <w:rsid w:val="002E5779"/>
    <w:rsid w:val="002F1768"/>
    <w:rsid w:val="002F6D54"/>
    <w:rsid w:val="00303892"/>
    <w:rsid w:val="003122C5"/>
    <w:rsid w:val="0031315F"/>
    <w:rsid w:val="0031369C"/>
    <w:rsid w:val="00321FE7"/>
    <w:rsid w:val="00326DF9"/>
    <w:rsid w:val="00327615"/>
    <w:rsid w:val="003308D8"/>
    <w:rsid w:val="00343F7C"/>
    <w:rsid w:val="003445FA"/>
    <w:rsid w:val="00345B57"/>
    <w:rsid w:val="00346265"/>
    <w:rsid w:val="00346BE0"/>
    <w:rsid w:val="00347464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3824"/>
    <w:rsid w:val="003C5FEE"/>
    <w:rsid w:val="003D18E5"/>
    <w:rsid w:val="003D42BE"/>
    <w:rsid w:val="003F0D90"/>
    <w:rsid w:val="00402505"/>
    <w:rsid w:val="00417244"/>
    <w:rsid w:val="00426D6D"/>
    <w:rsid w:val="00427373"/>
    <w:rsid w:val="00427868"/>
    <w:rsid w:val="004355B1"/>
    <w:rsid w:val="00435B2D"/>
    <w:rsid w:val="00443639"/>
    <w:rsid w:val="004537E6"/>
    <w:rsid w:val="00455469"/>
    <w:rsid w:val="004577F7"/>
    <w:rsid w:val="00461C6F"/>
    <w:rsid w:val="00461FB1"/>
    <w:rsid w:val="00462A64"/>
    <w:rsid w:val="004634E5"/>
    <w:rsid w:val="0047179B"/>
    <w:rsid w:val="004726A0"/>
    <w:rsid w:val="0047480A"/>
    <w:rsid w:val="00483828"/>
    <w:rsid w:val="00486373"/>
    <w:rsid w:val="0049364B"/>
    <w:rsid w:val="004A0C9A"/>
    <w:rsid w:val="004A1C52"/>
    <w:rsid w:val="004A2B59"/>
    <w:rsid w:val="004A6C97"/>
    <w:rsid w:val="004B15C2"/>
    <w:rsid w:val="004B361B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57EE4"/>
    <w:rsid w:val="00560814"/>
    <w:rsid w:val="00564303"/>
    <w:rsid w:val="00565537"/>
    <w:rsid w:val="0057044E"/>
    <w:rsid w:val="005846B2"/>
    <w:rsid w:val="0058674E"/>
    <w:rsid w:val="00587768"/>
    <w:rsid w:val="00593FFF"/>
    <w:rsid w:val="00595016"/>
    <w:rsid w:val="00595044"/>
    <w:rsid w:val="005B0B5C"/>
    <w:rsid w:val="005B27CD"/>
    <w:rsid w:val="005C63A4"/>
    <w:rsid w:val="005D1A04"/>
    <w:rsid w:val="005E088F"/>
    <w:rsid w:val="005E2D97"/>
    <w:rsid w:val="005E6682"/>
    <w:rsid w:val="005E6743"/>
    <w:rsid w:val="005F0B56"/>
    <w:rsid w:val="005F217C"/>
    <w:rsid w:val="005F7A6A"/>
    <w:rsid w:val="00603270"/>
    <w:rsid w:val="006061B1"/>
    <w:rsid w:val="00614199"/>
    <w:rsid w:val="006168B3"/>
    <w:rsid w:val="00616BE2"/>
    <w:rsid w:val="00636705"/>
    <w:rsid w:val="0064163C"/>
    <w:rsid w:val="00641716"/>
    <w:rsid w:val="006425CF"/>
    <w:rsid w:val="0064367B"/>
    <w:rsid w:val="00651028"/>
    <w:rsid w:val="00653BA9"/>
    <w:rsid w:val="00654C54"/>
    <w:rsid w:val="0065784B"/>
    <w:rsid w:val="0066446D"/>
    <w:rsid w:val="0066684E"/>
    <w:rsid w:val="00667B70"/>
    <w:rsid w:val="00667E8F"/>
    <w:rsid w:val="006739AF"/>
    <w:rsid w:val="00690917"/>
    <w:rsid w:val="006A255E"/>
    <w:rsid w:val="006A6115"/>
    <w:rsid w:val="006A745B"/>
    <w:rsid w:val="006B0E5B"/>
    <w:rsid w:val="006B5302"/>
    <w:rsid w:val="006C49F9"/>
    <w:rsid w:val="006C4BB0"/>
    <w:rsid w:val="006C6865"/>
    <w:rsid w:val="006C75F9"/>
    <w:rsid w:val="006D0D20"/>
    <w:rsid w:val="006D0E0A"/>
    <w:rsid w:val="006D139F"/>
    <w:rsid w:val="006D16DB"/>
    <w:rsid w:val="006E21EC"/>
    <w:rsid w:val="006E608E"/>
    <w:rsid w:val="006F12F6"/>
    <w:rsid w:val="0070775F"/>
    <w:rsid w:val="007174B0"/>
    <w:rsid w:val="00721773"/>
    <w:rsid w:val="00721CB9"/>
    <w:rsid w:val="0072209A"/>
    <w:rsid w:val="0072530C"/>
    <w:rsid w:val="00726672"/>
    <w:rsid w:val="00733EFB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253C"/>
    <w:rsid w:val="0079596D"/>
    <w:rsid w:val="00796434"/>
    <w:rsid w:val="007A24CF"/>
    <w:rsid w:val="007A7214"/>
    <w:rsid w:val="007B03E3"/>
    <w:rsid w:val="007B2298"/>
    <w:rsid w:val="007B3B99"/>
    <w:rsid w:val="007B3D7A"/>
    <w:rsid w:val="007B4B35"/>
    <w:rsid w:val="007B736B"/>
    <w:rsid w:val="007C1206"/>
    <w:rsid w:val="007D3C41"/>
    <w:rsid w:val="007D6F46"/>
    <w:rsid w:val="007F06E8"/>
    <w:rsid w:val="007F0E8C"/>
    <w:rsid w:val="007F64C4"/>
    <w:rsid w:val="008135EB"/>
    <w:rsid w:val="0081417A"/>
    <w:rsid w:val="00814312"/>
    <w:rsid w:val="008179A9"/>
    <w:rsid w:val="00817FEF"/>
    <w:rsid w:val="00825D59"/>
    <w:rsid w:val="008336FC"/>
    <w:rsid w:val="0084241E"/>
    <w:rsid w:val="0084322A"/>
    <w:rsid w:val="00845A3E"/>
    <w:rsid w:val="008538BA"/>
    <w:rsid w:val="0086275C"/>
    <w:rsid w:val="00862BB3"/>
    <w:rsid w:val="00862DD7"/>
    <w:rsid w:val="00864CFA"/>
    <w:rsid w:val="0086713B"/>
    <w:rsid w:val="00894A79"/>
    <w:rsid w:val="008A425D"/>
    <w:rsid w:val="008B5297"/>
    <w:rsid w:val="008B66D1"/>
    <w:rsid w:val="008B7EC5"/>
    <w:rsid w:val="008C13BE"/>
    <w:rsid w:val="008D46BE"/>
    <w:rsid w:val="008D5639"/>
    <w:rsid w:val="008D6B12"/>
    <w:rsid w:val="008E0FD5"/>
    <w:rsid w:val="008E7DF1"/>
    <w:rsid w:val="008F095A"/>
    <w:rsid w:val="00901E61"/>
    <w:rsid w:val="00904C35"/>
    <w:rsid w:val="0091280E"/>
    <w:rsid w:val="009137D4"/>
    <w:rsid w:val="009179C4"/>
    <w:rsid w:val="009214C4"/>
    <w:rsid w:val="00921606"/>
    <w:rsid w:val="00926B36"/>
    <w:rsid w:val="00927AAD"/>
    <w:rsid w:val="00927DA1"/>
    <w:rsid w:val="009401F3"/>
    <w:rsid w:val="009425B1"/>
    <w:rsid w:val="00944411"/>
    <w:rsid w:val="00954F10"/>
    <w:rsid w:val="00955A9B"/>
    <w:rsid w:val="00962295"/>
    <w:rsid w:val="00965C34"/>
    <w:rsid w:val="00970852"/>
    <w:rsid w:val="00975D60"/>
    <w:rsid w:val="00976B91"/>
    <w:rsid w:val="009844B4"/>
    <w:rsid w:val="009A037D"/>
    <w:rsid w:val="009A0F77"/>
    <w:rsid w:val="009B0E58"/>
    <w:rsid w:val="009B4453"/>
    <w:rsid w:val="009B46EA"/>
    <w:rsid w:val="009C566B"/>
    <w:rsid w:val="009E01DD"/>
    <w:rsid w:val="009E1BC7"/>
    <w:rsid w:val="009F5725"/>
    <w:rsid w:val="00A002F3"/>
    <w:rsid w:val="00A02C4C"/>
    <w:rsid w:val="00A21996"/>
    <w:rsid w:val="00A449AE"/>
    <w:rsid w:val="00A55855"/>
    <w:rsid w:val="00A5765D"/>
    <w:rsid w:val="00A604CB"/>
    <w:rsid w:val="00A62324"/>
    <w:rsid w:val="00A632A9"/>
    <w:rsid w:val="00A6623F"/>
    <w:rsid w:val="00A70F2F"/>
    <w:rsid w:val="00A7331C"/>
    <w:rsid w:val="00A742B0"/>
    <w:rsid w:val="00A74907"/>
    <w:rsid w:val="00A76F5E"/>
    <w:rsid w:val="00A90A49"/>
    <w:rsid w:val="00A929CB"/>
    <w:rsid w:val="00A96125"/>
    <w:rsid w:val="00A97969"/>
    <w:rsid w:val="00AA0517"/>
    <w:rsid w:val="00AA22E0"/>
    <w:rsid w:val="00AA66E2"/>
    <w:rsid w:val="00AB0D3C"/>
    <w:rsid w:val="00AB2046"/>
    <w:rsid w:val="00AB4C1B"/>
    <w:rsid w:val="00AB6532"/>
    <w:rsid w:val="00AC0A3E"/>
    <w:rsid w:val="00AC2CDD"/>
    <w:rsid w:val="00AC4CC5"/>
    <w:rsid w:val="00AC65DC"/>
    <w:rsid w:val="00AC76C5"/>
    <w:rsid w:val="00AD50E9"/>
    <w:rsid w:val="00B047CF"/>
    <w:rsid w:val="00B071DE"/>
    <w:rsid w:val="00B230B7"/>
    <w:rsid w:val="00B24A85"/>
    <w:rsid w:val="00B33A0E"/>
    <w:rsid w:val="00B36F5F"/>
    <w:rsid w:val="00B411E1"/>
    <w:rsid w:val="00B44EC6"/>
    <w:rsid w:val="00B54409"/>
    <w:rsid w:val="00B54FDD"/>
    <w:rsid w:val="00B570D8"/>
    <w:rsid w:val="00B61D6C"/>
    <w:rsid w:val="00B62368"/>
    <w:rsid w:val="00B67896"/>
    <w:rsid w:val="00B8562C"/>
    <w:rsid w:val="00B90114"/>
    <w:rsid w:val="00B95DFA"/>
    <w:rsid w:val="00BA51CF"/>
    <w:rsid w:val="00BB07CF"/>
    <w:rsid w:val="00BB29D4"/>
    <w:rsid w:val="00BB4C3A"/>
    <w:rsid w:val="00BB6261"/>
    <w:rsid w:val="00BD153F"/>
    <w:rsid w:val="00BD3357"/>
    <w:rsid w:val="00BD6C15"/>
    <w:rsid w:val="00BD7177"/>
    <w:rsid w:val="00BE1696"/>
    <w:rsid w:val="00BF47B1"/>
    <w:rsid w:val="00C12DC3"/>
    <w:rsid w:val="00C14DDF"/>
    <w:rsid w:val="00C1543E"/>
    <w:rsid w:val="00C1570D"/>
    <w:rsid w:val="00C2296F"/>
    <w:rsid w:val="00C2377C"/>
    <w:rsid w:val="00C30EC7"/>
    <w:rsid w:val="00C341C0"/>
    <w:rsid w:val="00C3577B"/>
    <w:rsid w:val="00C371AB"/>
    <w:rsid w:val="00C3737C"/>
    <w:rsid w:val="00C37B75"/>
    <w:rsid w:val="00C46B5A"/>
    <w:rsid w:val="00C656C2"/>
    <w:rsid w:val="00C7034F"/>
    <w:rsid w:val="00C81B8C"/>
    <w:rsid w:val="00C82223"/>
    <w:rsid w:val="00C859B2"/>
    <w:rsid w:val="00C876E7"/>
    <w:rsid w:val="00C909A3"/>
    <w:rsid w:val="00CA4B1D"/>
    <w:rsid w:val="00CA571D"/>
    <w:rsid w:val="00CC143D"/>
    <w:rsid w:val="00CC3922"/>
    <w:rsid w:val="00CD2413"/>
    <w:rsid w:val="00CD34BE"/>
    <w:rsid w:val="00CD58DA"/>
    <w:rsid w:val="00CD63C6"/>
    <w:rsid w:val="00CD63F5"/>
    <w:rsid w:val="00CF428F"/>
    <w:rsid w:val="00CF574C"/>
    <w:rsid w:val="00CF5A6D"/>
    <w:rsid w:val="00CF66E1"/>
    <w:rsid w:val="00D0094A"/>
    <w:rsid w:val="00D021D8"/>
    <w:rsid w:val="00D06B8C"/>
    <w:rsid w:val="00D07ABC"/>
    <w:rsid w:val="00D07EE8"/>
    <w:rsid w:val="00D07FDC"/>
    <w:rsid w:val="00D1133F"/>
    <w:rsid w:val="00D14A1A"/>
    <w:rsid w:val="00D214BD"/>
    <w:rsid w:val="00D2199D"/>
    <w:rsid w:val="00D226A0"/>
    <w:rsid w:val="00D32F88"/>
    <w:rsid w:val="00D416B7"/>
    <w:rsid w:val="00D41D88"/>
    <w:rsid w:val="00D515CA"/>
    <w:rsid w:val="00D52E36"/>
    <w:rsid w:val="00D550A1"/>
    <w:rsid w:val="00D6287E"/>
    <w:rsid w:val="00D674D5"/>
    <w:rsid w:val="00D7635A"/>
    <w:rsid w:val="00D76454"/>
    <w:rsid w:val="00D77AA0"/>
    <w:rsid w:val="00D8695C"/>
    <w:rsid w:val="00D87824"/>
    <w:rsid w:val="00D917F0"/>
    <w:rsid w:val="00DA3637"/>
    <w:rsid w:val="00DB0BAE"/>
    <w:rsid w:val="00DB2232"/>
    <w:rsid w:val="00DB5E11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2482"/>
    <w:rsid w:val="00E632BE"/>
    <w:rsid w:val="00E636A5"/>
    <w:rsid w:val="00E71A9E"/>
    <w:rsid w:val="00E73C32"/>
    <w:rsid w:val="00E73D6D"/>
    <w:rsid w:val="00E83449"/>
    <w:rsid w:val="00E8717B"/>
    <w:rsid w:val="00E905CB"/>
    <w:rsid w:val="00E914C3"/>
    <w:rsid w:val="00E95758"/>
    <w:rsid w:val="00E95C27"/>
    <w:rsid w:val="00EC067F"/>
    <w:rsid w:val="00EC1AA6"/>
    <w:rsid w:val="00ED39BC"/>
    <w:rsid w:val="00ED4BB2"/>
    <w:rsid w:val="00ED73F3"/>
    <w:rsid w:val="00EE0460"/>
    <w:rsid w:val="00EE2E40"/>
    <w:rsid w:val="00EE3D83"/>
    <w:rsid w:val="00EE3F48"/>
    <w:rsid w:val="00EE45E7"/>
    <w:rsid w:val="00EF05E1"/>
    <w:rsid w:val="00EF090C"/>
    <w:rsid w:val="00EF2E80"/>
    <w:rsid w:val="00EF53AA"/>
    <w:rsid w:val="00EF5C67"/>
    <w:rsid w:val="00F04E77"/>
    <w:rsid w:val="00F062E4"/>
    <w:rsid w:val="00F20BFF"/>
    <w:rsid w:val="00F22CB8"/>
    <w:rsid w:val="00F2609F"/>
    <w:rsid w:val="00F27199"/>
    <w:rsid w:val="00F31B93"/>
    <w:rsid w:val="00F35E54"/>
    <w:rsid w:val="00F61528"/>
    <w:rsid w:val="00F706EE"/>
    <w:rsid w:val="00F7656E"/>
    <w:rsid w:val="00F82581"/>
    <w:rsid w:val="00F85C99"/>
    <w:rsid w:val="00F85DD5"/>
    <w:rsid w:val="00F87D54"/>
    <w:rsid w:val="00F90EA3"/>
    <w:rsid w:val="00F92A5E"/>
    <w:rsid w:val="00FA4423"/>
    <w:rsid w:val="00FA6645"/>
    <w:rsid w:val="00FB0064"/>
    <w:rsid w:val="00FB1F41"/>
    <w:rsid w:val="00FB233A"/>
    <w:rsid w:val="00FB76C8"/>
    <w:rsid w:val="00FC1B38"/>
    <w:rsid w:val="00FC5319"/>
    <w:rsid w:val="00FC55AE"/>
    <w:rsid w:val="00FC7911"/>
    <w:rsid w:val="00FD304E"/>
    <w:rsid w:val="00FD49B7"/>
    <w:rsid w:val="00FD5C9C"/>
    <w:rsid w:val="00FD63F4"/>
    <w:rsid w:val="00FD7582"/>
    <w:rsid w:val="00FE138B"/>
    <w:rsid w:val="00FF0D8F"/>
    <w:rsid w:val="00FF7AC6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B4EC6A"/>
  <w15:docId w15:val="{75182215-6150-44CD-8230-12E94A194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basedOn w:val="Policepardfaut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basedOn w:val="Policepardfaut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basedOn w:val="Policepardfaut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basedOn w:val="Policepardfaut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basedOn w:val="Policepardfaut"/>
    <w:rsid w:val="004A2B59"/>
    <w:rPr>
      <w:color w:val="0000FF"/>
    </w:rPr>
  </w:style>
  <w:style w:type="character" w:customStyle="1" w:styleId="jsnum1">
    <w:name w:val="js_num1"/>
    <w:basedOn w:val="Policepardfaut"/>
    <w:rsid w:val="004A2B59"/>
    <w:rPr>
      <w:color w:val="FF0000"/>
    </w:rPr>
  </w:style>
  <w:style w:type="character" w:customStyle="1" w:styleId="jsstr1">
    <w:name w:val="js_str1"/>
    <w:basedOn w:val="Policepardfaut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basedOn w:val="Policepardfaut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  <w:style w:type="table" w:styleId="Listeclaire-Accent6">
    <w:name w:val="Light List Accent 6"/>
    <w:basedOn w:val="TableauNormal"/>
    <w:uiPriority w:val="61"/>
    <w:rsid w:val="00F82581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29EA7356550D4DA918B6F14EC9D6EC" ma:contentTypeVersion="4" ma:contentTypeDescription="Crée un document." ma:contentTypeScope="" ma:versionID="c1efa58d308ff9dc6bc9b80b10fc02d7">
  <xsd:schema xmlns:xsd="http://www.w3.org/2001/XMLSchema" xmlns:xs="http://www.w3.org/2001/XMLSchema" xmlns:p="http://schemas.microsoft.com/office/2006/metadata/properties" xmlns:ns2="fc4f5053-2a1e-4596-acd6-53e4ba90a8f7" targetNamespace="http://schemas.microsoft.com/office/2006/metadata/properties" ma:root="true" ma:fieldsID="c07e2fe37c17f2cb3e545950e9698db0" ns2:_="">
    <xsd:import namespace="fc4f5053-2a1e-4596-acd6-53e4ba90a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5053-2a1e-4596-acd6-53e4ba90a8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812F4-E895-4609-B353-F54818AAD0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42D570-B0CD-4E7C-9B89-33DB338D15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4f5053-2a1e-4596-acd6-53e4ba90a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5A2342-CFAC-4198-A8CE-4BBB1B396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4540A1-08D1-4ED0-8ED8-D8526F6F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13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Titre du laboratoire</vt:lpstr>
      <vt:lpstr>Titre du laboratoire</vt:lpstr>
    </vt:vector>
  </TitlesOfParts>
  <Company>Microsoft Corporation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Baptiste Bouillet</cp:lastModifiedBy>
  <cp:revision>13</cp:revision>
  <cp:lastPrinted>2019-03-09T17:27:00Z</cp:lastPrinted>
  <dcterms:created xsi:type="dcterms:W3CDTF">2019-03-09T17:27:00Z</dcterms:created>
  <dcterms:modified xsi:type="dcterms:W3CDTF">2019-03-11T21:25:00Z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  <property fmtid="{D5CDD505-2E9C-101B-9397-08002B2CF9AE}" pid="3" name="ContentTypeId">
    <vt:lpwstr>0x010100B829EA7356550D4DA918B6F14EC9D6EC</vt:lpwstr>
  </property>
</Properties>
</file>